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455C7" w14:textId="77777777"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C62FFD" wp14:editId="392BE74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2CD2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62FFD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RrXv&#10;boECAABqBQAADgAAAAAAAAAAAAAAAAAuAgAAZHJzL2Uyb0RvYy54bWxQSwECLQAUAAYACAAAACEA&#10;qUTT0uAAAAAMAQAADwAAAAAAAAAAAAAAAADbBAAAZHJzL2Rvd25yZXYueG1sUEsFBgAAAAAEAAQA&#10;8wAAAOgFAAAAAA==&#10;" fillcolor="white [3212]" stroked="f" strokeweight="2pt">
                <v:textbox>
                  <w:txbxContent>
                    <w:p w14:paraId="44F82CD2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645598D7" wp14:editId="42D5537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14:paraId="212E2C3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FDB9452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0CEFAA2A" wp14:editId="615FCDFF">
                      <wp:extent cx="3528695" cy="1709738"/>
                      <wp:effectExtent l="0" t="0" r="0" b="508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09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1B8042" w14:textId="77777777" w:rsidR="00D077E9" w:rsidRPr="0091541D" w:rsidRDefault="0091541D" w:rsidP="00C9360B">
                                  <w:pPr>
                                    <w:pStyle w:val="a7"/>
                                    <w:spacing w:line="204" w:lineRule="auto"/>
                                    <w:rPr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91541D">
                                    <w:rPr>
                                      <w:rFonts w:hint="eastAsia"/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데이터베이스프로그래밍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고객과 도서</w:t>
                                  </w:r>
                                  <w:r>
                                    <w:rPr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56"/>
                                      <w:szCs w:val="56"/>
                                      <w:lang w:val="ko-KR" w:bidi="ko-KR"/>
                                    </w:rPr>
                                    <w:t xml:space="preserve"> 웹 프로젝트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EFAA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" filled="f" stroked="f" strokeweight=".5pt">
                      <v:textbox>
                        <w:txbxContent>
                          <w:p w14:paraId="411B8042" w14:textId="77777777" w:rsidR="00D077E9" w:rsidRPr="0091541D" w:rsidRDefault="0091541D" w:rsidP="00C9360B">
                            <w:pPr>
                              <w:pStyle w:val="a7"/>
                              <w:spacing w:line="204" w:lineRule="auto"/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91541D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>데이터베이스프로그래밍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>고객과 도서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  <w:lang w:val="ko-KR" w:bidi="ko-KR"/>
                              </w:rPr>
                              <w:t xml:space="preserve"> 웹 프로젝트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D6169C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36E8714" wp14:editId="3240E32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03A93B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1678CCAA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63607A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7CA075C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7D5890963302455B91EB7F02B65EE474"/>
              </w:placeholder>
              <w15:appearance w15:val="hidden"/>
            </w:sdtPr>
            <w:sdtEndPr/>
            <w:sdtContent>
              <w:p w14:paraId="33504CE8" w14:textId="386C0D47" w:rsidR="00D077E9" w:rsidRPr="00240586" w:rsidRDefault="00C9360B" w:rsidP="00AB02A7"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3D7250">
                  <w:rPr>
                    <w:rStyle w:val="Char1"/>
                    <w:b w:val="0"/>
                    <w:noProof/>
                    <w:lang w:val="ko-KR" w:bidi="ko-KR"/>
                  </w:rPr>
                  <w:t>12월 18일</w: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p>
            </w:sdtContent>
          </w:sdt>
          <w:p w14:paraId="2AA32E22" w14:textId="77777777" w:rsidR="00D077E9" w:rsidRPr="0091541D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7E565328" wp14:editId="50C1347E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B6CCA6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12D9DA0" w14:textId="77777777" w:rsidR="00D077E9" w:rsidRPr="0091541D" w:rsidRDefault="00D077E9" w:rsidP="00AB02A7">
            <w:pPr>
              <w:rPr>
                <w:color w:val="C00000"/>
              </w:rPr>
            </w:pPr>
            <w:r w:rsidRPr="0091541D">
              <w:rPr>
                <w:rFonts w:hint="eastAsia"/>
                <w:color w:val="C00000"/>
                <w:lang w:val="ko-KR" w:bidi="ko-KR"/>
              </w:rPr>
              <w:t xml:space="preserve">작성자: </w:t>
            </w:r>
            <w:sdt>
              <w:sdtPr>
                <w:rPr>
                  <w:rFonts w:hint="eastAsia"/>
                  <w:color w:val="C00000"/>
                </w:rPr>
                <w:alias w:val="이름"/>
                <w:tag w:val="이름"/>
                <w:id w:val="-180584491"/>
                <w:placeholder>
                  <w:docPart w:val="514CBA4BB464441990ECCFB6F77AB48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1541D" w:rsidRPr="0091541D">
                  <w:rPr>
                    <w:rFonts w:hint="eastAsia"/>
                    <w:color w:val="C00000"/>
                  </w:rPr>
                  <w:t>문민규(202005106 소프트웨어학과)</w:t>
                </w:r>
              </w:sdtContent>
            </w:sdt>
          </w:p>
          <w:p w14:paraId="5E04E3B5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2D29FF8" w14:textId="77777777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07B57E" wp14:editId="05CA75F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66FC6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B57E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" fillcolor="#34aba2 [3206]" stroked="f" strokeweight="2pt">
                <v:textbox>
                  <w:txbxContent>
                    <w:p w14:paraId="3B866FC6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554FB6BF" w14:textId="77777777" w:rsidR="0091541D" w:rsidRPr="0091541D" w:rsidRDefault="0091541D" w:rsidP="00D077E9">
      <w:pPr>
        <w:pStyle w:val="1"/>
        <w:rPr>
          <w:lang w:val="ko-KR" w:bidi="ko-KR"/>
        </w:rPr>
      </w:pPr>
      <w:r>
        <w:rPr>
          <w:lang w:val="ko-KR" w:bidi="ko-KR"/>
        </w:rPr>
        <w:lastRenderedPageBreak/>
        <w:t>“</w:t>
      </w:r>
      <w:r>
        <w:rPr>
          <w:rFonts w:hint="eastAsia"/>
          <w:lang w:val="ko-KR" w:bidi="ko-KR"/>
        </w:rPr>
        <w:t>고객과 도서</w:t>
      </w:r>
      <w:r>
        <w:rPr>
          <w:lang w:val="ko-KR" w:bidi="ko-KR"/>
        </w:rPr>
        <w:t>”</w:t>
      </w:r>
      <w:r>
        <w:rPr>
          <w:rFonts w:hint="eastAsia"/>
          <w:lang w:val="ko-KR" w:bidi="ko-KR"/>
        </w:rPr>
        <w:t xml:space="preserve"> 웹 코드 관련 설명서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240586" w14:paraId="36C02A8C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hint="eastAsia"/>
              </w:rPr>
              <w:id w:val="1660650702"/>
              <w:placeholder>
                <w:docPart w:val="FDFD4F701A294A0D9C314E35A4D455B8"/>
              </w:placeholder>
              <w15:appearance w15:val="hidden"/>
            </w:sdtPr>
            <w:sdtEndPr/>
            <w:sdtContent>
              <w:p w14:paraId="6E22AC6E" w14:textId="77777777" w:rsidR="0091541D" w:rsidRDefault="0091541D" w:rsidP="0091541D">
                <w:pPr>
                  <w:pStyle w:val="21"/>
                </w:pPr>
              </w:p>
              <w:p w14:paraId="433DD925" w14:textId="77777777" w:rsidR="00DF027C" w:rsidRPr="00240586" w:rsidRDefault="0091541D" w:rsidP="0091541D">
                <w:pPr>
                  <w:pStyle w:val="21"/>
                </w:pPr>
                <w:r>
                  <w:t>“</w:t>
                </w:r>
                <w:r>
                  <w:rPr>
                    <w:rFonts w:hint="eastAsia"/>
                  </w:rPr>
                  <w:t>도서</w:t>
                </w:r>
                <w:r>
                  <w:t>”</w:t>
                </w:r>
                <w:r>
                  <w:rPr>
                    <w:rFonts w:hint="eastAsia"/>
                  </w:rPr>
                  <w:t xml:space="preserve">관련 코드와 </w:t>
                </w:r>
                <w:r>
                  <w:t>“</w:t>
                </w:r>
                <w:r>
                  <w:rPr>
                    <w:rFonts w:hint="eastAsia"/>
                  </w:rPr>
                  <w:t>고객</w:t>
                </w:r>
                <w:r>
                  <w:t>”</w:t>
                </w:r>
                <w:r>
                  <w:rPr>
                    <w:rFonts w:hint="eastAsia"/>
                  </w:rPr>
                  <w:t>관련 코드는 서로 유사합니다.</w:t>
                </w:r>
              </w:p>
            </w:sdtContent>
          </w:sdt>
        </w:tc>
      </w:tr>
    </w:tbl>
    <w:p w14:paraId="052D08FE" w14:textId="77777777" w:rsidR="00047DD5" w:rsidRDefault="00C94F4E" w:rsidP="00DF027C">
      <w:r>
        <w:rPr>
          <w:rFonts w:hint="eastAsia"/>
        </w:rPr>
        <w:t xml:space="preserve">SQL에 있는 도서 목록을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설정과 auto increase로 변경한 후 eclipse로 연결해 가져와 각 도서 목록을 보여주는 페이지, 상세히 보여주는 페이지, 정보를 수정하는 페이지를 만들고 웹에서 도서 정보를 추가할 수 있게 만들고 삭제, 변경까지 가능하게 추가한 것처럼 고객 목록도 유사하게 만들었습니다. 단, 유사하게 만들었지만 경로마저 유사하게 하면 경로가 겹쳐서 고객 목록을 </w:t>
      </w:r>
      <w:proofErr w:type="spellStart"/>
      <w:r>
        <w:rPr>
          <w:rFonts w:hint="eastAsia"/>
        </w:rPr>
        <w:t>볼려고</w:t>
      </w:r>
      <w:proofErr w:type="spellEnd"/>
      <w:r>
        <w:rPr>
          <w:rFonts w:hint="eastAsia"/>
        </w:rPr>
        <w:t xml:space="preserve"> 했는데 도서 목록이 보이게 될 수 있으므로 경로 설정을 확실하게 나누었습니다. 또한 SQL에 있는 고객 목록도 auto increase로 변경하여 페이지에서도 고객 목록을 추가, 삭제, 변경까지 할 수 있게 만들었습니다.m </w:t>
      </w:r>
      <w:proofErr w:type="spellStart"/>
      <w:r>
        <w:rPr>
          <w:rFonts w:hint="eastAsia"/>
        </w:rPr>
        <w:t>apper</w:t>
      </w:r>
      <w:proofErr w:type="spellEnd"/>
      <w:r>
        <w:rPr>
          <w:rFonts w:hint="eastAsia"/>
        </w:rPr>
        <w:t xml:space="preserve">에 주석을 </w:t>
      </w:r>
      <w:proofErr w:type="spellStart"/>
      <w:r w:rsidR="00047DD5">
        <w:rPr>
          <w:rFonts w:hint="eastAsia"/>
        </w:rPr>
        <w:t>넣어</w:t>
      </w:r>
      <w:r>
        <w:rPr>
          <w:rFonts w:hint="eastAsia"/>
        </w:rPr>
        <w:t>놔서</w:t>
      </w:r>
      <w:proofErr w:type="spellEnd"/>
      <w:r>
        <w:rPr>
          <w:rFonts w:hint="eastAsia"/>
        </w:rPr>
        <w:t xml:space="preserve"> 구별이 확실하고 수정</w:t>
      </w:r>
      <w:r w:rsidR="00047DD5">
        <w:rPr>
          <w:rFonts w:hint="eastAsia"/>
        </w:rPr>
        <w:t xml:space="preserve"> </w:t>
      </w:r>
      <w:r>
        <w:rPr>
          <w:rFonts w:hint="eastAsia"/>
        </w:rPr>
        <w:t xml:space="preserve">또한 용이합니다. </w:t>
      </w:r>
    </w:p>
    <w:p w14:paraId="2BBE9A5E" w14:textId="77777777" w:rsidR="00047DD5" w:rsidRDefault="00047DD5" w:rsidP="00047DD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를 입력하여 들어가보면 안내원이 도와주는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보이게 꾸며봤으며, </w:t>
      </w: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 xml:space="preserve">가 보안을 확실하게 하는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보여줬습니다. 각 버튼에 자신이 찾는 것을 알 수 있도록 요약하여 </w:t>
      </w:r>
      <w:proofErr w:type="spellStart"/>
      <w:r>
        <w:rPr>
          <w:rFonts w:hint="eastAsia"/>
        </w:rPr>
        <w:t>적어놨습니다</w:t>
      </w:r>
      <w:proofErr w:type="spellEnd"/>
      <w:r>
        <w:rPr>
          <w:rFonts w:hint="eastAsia"/>
        </w:rPr>
        <w:t>.</w:t>
      </w:r>
      <w:r w:rsidR="00C94F4E">
        <w:rPr>
          <w:rFonts w:hint="eastAsia"/>
        </w:rPr>
        <w:t xml:space="preserve"> </w:t>
      </w:r>
      <w:r>
        <w:rPr>
          <w:rFonts w:hint="eastAsia"/>
        </w:rPr>
        <w:t xml:space="preserve">각 페이지 html에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및 이미지 등을 넣어 페이지를 살짝 꾸며봤습니다. 다만, 페이지가 마음에 안들 수 있기 때문에 일부로 따로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페이지를 만들어 연동하지 않고 각 html에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를 넣어 디자인이 마음에 </w:t>
      </w:r>
      <w:proofErr w:type="spellStart"/>
      <w:r>
        <w:rPr>
          <w:rFonts w:hint="eastAsia"/>
        </w:rPr>
        <w:t>안드는</w:t>
      </w:r>
      <w:proofErr w:type="spellEnd"/>
      <w:r>
        <w:rPr>
          <w:rFonts w:hint="eastAsia"/>
        </w:rPr>
        <w:t xml:space="preserve"> 페이지를 수정하기 용이하게 하였습니다. 상세 정보 페이지, 목록 페이지는 테이블 기능을 넣어 깔끔하게 해봤습니다.</w:t>
      </w:r>
    </w:p>
    <w:p w14:paraId="4A34D46D" w14:textId="75C72363" w:rsidR="00AB02A7" w:rsidRDefault="003D7250" w:rsidP="003D7250">
      <w:pPr>
        <w:ind w:firstLine="195"/>
        <w:rPr>
          <w:rFonts w:hint="eastAsia"/>
        </w:rPr>
      </w:pPr>
      <w:r>
        <w:rPr>
          <w:rFonts w:hint="eastAsia"/>
        </w:rPr>
        <w:lastRenderedPageBreak/>
        <w:t>DB스키마:</w:t>
      </w:r>
      <w:r w:rsidR="00A41881">
        <w:rPr>
          <w:rFonts w:hint="eastAsia"/>
        </w:rPr>
        <w:t xml:space="preserve"> </w:t>
      </w:r>
      <w:proofErr w:type="spellStart"/>
      <w:r w:rsidR="00A41881">
        <w:rPr>
          <w:rFonts w:hint="eastAsia"/>
        </w:rPr>
        <w:t>mmg</w:t>
      </w:r>
      <w:proofErr w:type="spellEnd"/>
    </w:p>
    <w:p w14:paraId="1E0B7991" w14:textId="39942AC7" w:rsidR="003D7250" w:rsidRDefault="003D7250" w:rsidP="003D7250">
      <w:pPr>
        <w:ind w:firstLine="195"/>
        <w:rPr>
          <w:rFonts w:hint="eastAsia"/>
        </w:rPr>
      </w:pPr>
      <w:r>
        <w:t>I</w:t>
      </w:r>
      <w:r>
        <w:rPr>
          <w:rFonts w:hint="eastAsia"/>
        </w:rPr>
        <w:t>d:</w:t>
      </w:r>
      <w:r w:rsidR="0029259B">
        <w:rPr>
          <w:rFonts w:hint="eastAsia"/>
        </w:rPr>
        <w:t xml:space="preserve"> </w:t>
      </w:r>
      <w:proofErr w:type="spellStart"/>
      <w:r w:rsidR="0029259B">
        <w:rPr>
          <w:rFonts w:hint="eastAsia"/>
        </w:rPr>
        <w:t>mmg</w:t>
      </w:r>
      <w:proofErr w:type="spellEnd"/>
    </w:p>
    <w:p w14:paraId="6FCFF7E6" w14:textId="477C016E" w:rsidR="003D7250" w:rsidRPr="00240586" w:rsidRDefault="003D7250" w:rsidP="003D7250">
      <w:pPr>
        <w:ind w:firstLine="195"/>
        <w:rPr>
          <w:rFonts w:hint="eastAsia"/>
        </w:rPr>
      </w:pPr>
      <w:r>
        <w:t>P</w:t>
      </w:r>
      <w:r>
        <w:rPr>
          <w:rFonts w:hint="eastAsia"/>
        </w:rPr>
        <w:t>w:</w:t>
      </w:r>
      <w:r w:rsidR="0029259B">
        <w:rPr>
          <w:rFonts w:hint="eastAsia"/>
        </w:rPr>
        <w:t xml:space="preserve"> 1</w:t>
      </w:r>
    </w:p>
    <w:sectPr w:rsidR="003D7250" w:rsidRPr="00240586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36CB3" w14:textId="77777777" w:rsidR="0091541D" w:rsidRDefault="0091541D">
      <w:r>
        <w:separator/>
      </w:r>
    </w:p>
    <w:p w14:paraId="2D2DF801" w14:textId="77777777" w:rsidR="0091541D" w:rsidRDefault="0091541D"/>
  </w:endnote>
  <w:endnote w:type="continuationSeparator" w:id="0">
    <w:p w14:paraId="4AFDD718" w14:textId="77777777" w:rsidR="0091541D" w:rsidRDefault="0091541D">
      <w:r>
        <w:continuationSeparator/>
      </w:r>
    </w:p>
    <w:p w14:paraId="073180E6" w14:textId="77777777" w:rsidR="0091541D" w:rsidRDefault="00915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6312E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CD9A300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CA34F" w14:textId="77777777" w:rsidR="0091541D" w:rsidRDefault="0091541D">
      <w:r>
        <w:separator/>
      </w:r>
    </w:p>
    <w:p w14:paraId="5CF2006A" w14:textId="77777777" w:rsidR="0091541D" w:rsidRDefault="0091541D"/>
  </w:footnote>
  <w:footnote w:type="continuationSeparator" w:id="0">
    <w:p w14:paraId="5CFB8DED" w14:textId="77777777" w:rsidR="0091541D" w:rsidRDefault="0091541D">
      <w:r>
        <w:continuationSeparator/>
      </w:r>
    </w:p>
    <w:p w14:paraId="3980949D" w14:textId="77777777" w:rsidR="0091541D" w:rsidRDefault="00915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6438C52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745DA1" w14:textId="77777777" w:rsidR="00D077E9" w:rsidRPr="00240586" w:rsidRDefault="00D077E9">
          <w:pPr>
            <w:pStyle w:val="a9"/>
          </w:pPr>
        </w:p>
      </w:tc>
    </w:tr>
  </w:tbl>
  <w:p w14:paraId="70EF3C15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49825426">
    <w:abstractNumId w:val="10"/>
  </w:num>
  <w:num w:numId="2" w16cid:durableId="1168520946">
    <w:abstractNumId w:val="11"/>
  </w:num>
  <w:num w:numId="3" w16cid:durableId="1668896309">
    <w:abstractNumId w:val="8"/>
  </w:num>
  <w:num w:numId="4" w16cid:durableId="1115448236">
    <w:abstractNumId w:val="3"/>
  </w:num>
  <w:num w:numId="5" w16cid:durableId="1771586234">
    <w:abstractNumId w:val="2"/>
  </w:num>
  <w:num w:numId="6" w16cid:durableId="1096436032">
    <w:abstractNumId w:val="1"/>
  </w:num>
  <w:num w:numId="7" w16cid:durableId="2140802476">
    <w:abstractNumId w:val="0"/>
  </w:num>
  <w:num w:numId="8" w16cid:durableId="1495486198">
    <w:abstractNumId w:val="9"/>
  </w:num>
  <w:num w:numId="9" w16cid:durableId="2138913566">
    <w:abstractNumId w:val="7"/>
  </w:num>
  <w:num w:numId="10" w16cid:durableId="1352144494">
    <w:abstractNumId w:val="6"/>
  </w:num>
  <w:num w:numId="11" w16cid:durableId="1492452368">
    <w:abstractNumId w:val="5"/>
  </w:num>
  <w:num w:numId="12" w16cid:durableId="1458060998">
    <w:abstractNumId w:val="4"/>
  </w:num>
  <w:num w:numId="13" w16cid:durableId="1039890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1D"/>
    <w:rsid w:val="00012B2A"/>
    <w:rsid w:val="0002482E"/>
    <w:rsid w:val="00047DD5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40586"/>
    <w:rsid w:val="00243EBC"/>
    <w:rsid w:val="0024453D"/>
    <w:rsid w:val="00246A35"/>
    <w:rsid w:val="00277E60"/>
    <w:rsid w:val="00284348"/>
    <w:rsid w:val="0029259B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D7250"/>
    <w:rsid w:val="004110DE"/>
    <w:rsid w:val="0044085A"/>
    <w:rsid w:val="004B21A5"/>
    <w:rsid w:val="005037F0"/>
    <w:rsid w:val="00516A86"/>
    <w:rsid w:val="005275F6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62FE4"/>
    <w:rsid w:val="0086389A"/>
    <w:rsid w:val="0087605E"/>
    <w:rsid w:val="008B1FEE"/>
    <w:rsid w:val="00903C32"/>
    <w:rsid w:val="0091541D"/>
    <w:rsid w:val="00916B16"/>
    <w:rsid w:val="009173B9"/>
    <w:rsid w:val="0093335D"/>
    <w:rsid w:val="0093613E"/>
    <w:rsid w:val="00943026"/>
    <w:rsid w:val="00966B81"/>
    <w:rsid w:val="009A435C"/>
    <w:rsid w:val="009C7720"/>
    <w:rsid w:val="00A23AFA"/>
    <w:rsid w:val="00A31B3E"/>
    <w:rsid w:val="00A41881"/>
    <w:rsid w:val="00A532F3"/>
    <w:rsid w:val="00A8489E"/>
    <w:rsid w:val="00AB02A7"/>
    <w:rsid w:val="00AC29F3"/>
    <w:rsid w:val="00B231E5"/>
    <w:rsid w:val="00C02B87"/>
    <w:rsid w:val="00C0392E"/>
    <w:rsid w:val="00C4086D"/>
    <w:rsid w:val="00C9360B"/>
    <w:rsid w:val="00C94F4E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EECBE"/>
  <w15:docId w15:val="{50A801F7-EF34-4C53-8B65-3A6ECBF9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4\AppData\Local\Microsoft\Office\16.0\DTS\ko-KR%7b69FB1A19-5688-4EF4-8B0E-7CE218B6F61D%7d\%7bFC70EEFA-225C-4366-98B0-925750DA777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5890963302455B91EB7F02B65EE4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838D91-53DF-4140-9540-30326BF63B5B}"/>
      </w:docPartPr>
      <w:docPartBody>
        <w:p w:rsidR="0004708E" w:rsidRDefault="0004708E">
          <w:pPr>
            <w:pStyle w:val="7D5890963302455B91EB7F02B65EE474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12월 17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514CBA4BB464441990ECCFB6F77AB4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0665EC-D9BF-49DC-9FDF-DC18366604B6}"/>
      </w:docPartPr>
      <w:docPartBody>
        <w:p w:rsidR="0004708E" w:rsidRDefault="0004708E">
          <w:pPr>
            <w:pStyle w:val="514CBA4BB464441990ECCFB6F77AB48D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  <w:docPart>
      <w:docPartPr>
        <w:name w:val="FDFD4F701A294A0D9C314E35A4D455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C7CC1C-24AA-42BF-8411-0417DD9A3936}"/>
      </w:docPartPr>
      <w:docPartBody>
        <w:p w:rsidR="0004708E" w:rsidRDefault="0004708E">
          <w:pPr>
            <w:pStyle w:val="FDFD4F701A294A0D9C314E35A4D455B8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8E"/>
    <w:rsid w:val="00012B2A"/>
    <w:rsid w:val="0004708E"/>
    <w:rsid w:val="0024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7D5890963302455B91EB7F02B65EE474">
    <w:name w:val="7D5890963302455B91EB7F02B65EE474"/>
    <w:pPr>
      <w:widowControl w:val="0"/>
      <w:wordWrap w:val="0"/>
      <w:autoSpaceDE w:val="0"/>
      <w:autoSpaceDN w:val="0"/>
    </w:pPr>
  </w:style>
  <w:style w:type="paragraph" w:customStyle="1" w:styleId="514CBA4BB464441990ECCFB6F77AB48D">
    <w:name w:val="514CBA4BB464441990ECCFB6F77AB48D"/>
    <w:pPr>
      <w:widowControl w:val="0"/>
      <w:wordWrap w:val="0"/>
      <w:autoSpaceDE w:val="0"/>
      <w:autoSpaceDN w:val="0"/>
    </w:pPr>
  </w:style>
  <w:style w:type="paragraph" w:customStyle="1" w:styleId="FDFD4F701A294A0D9C314E35A4D455B8">
    <w:name w:val="FDFD4F701A294A0D9C314E35A4D455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문민규(202005106 소프트웨어학과)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{FC70EEFA-225C-4366-98B0-925750DA7778}tf16392850_win32</Template>
  <TotalTime>35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문민규</dc:creator>
  <cp:keywords/>
  <cp:lastModifiedBy>민규 문</cp:lastModifiedBy>
  <cp:revision>4</cp:revision>
  <cp:lastPrinted>2006-08-01T17:47:00Z</cp:lastPrinted>
  <dcterms:created xsi:type="dcterms:W3CDTF">2024-12-17T08:25:00Z</dcterms:created>
  <dcterms:modified xsi:type="dcterms:W3CDTF">2024-12-18T01:48:00Z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